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6906F" w14:textId="442964C0" w:rsidR="00CE5261" w:rsidRDefault="003A5A88" w:rsidP="009C0624">
      <w:pPr>
        <w:pStyle w:val="QATemplateHeadingOne"/>
      </w:pPr>
      <w:r>
        <w:t>Lab,</w:t>
      </w:r>
      <w:r w:rsidR="00A121FE">
        <w:t xml:space="preserve"> </w:t>
      </w:r>
      <w:r w:rsidR="00093B4F">
        <w:t>Lambda</w:t>
      </w:r>
    </w:p>
    <w:p w14:paraId="594FD381" w14:textId="77777777" w:rsidR="00391518" w:rsidRDefault="00391518" w:rsidP="009C0624">
      <w:pPr>
        <w:pStyle w:val="QATemplateHeadingTwo"/>
      </w:pPr>
      <w:r>
        <w:t>Objective</w:t>
      </w:r>
      <w:r w:rsidR="00E91E5C">
        <w:t xml:space="preserve"> </w:t>
      </w:r>
    </w:p>
    <w:p w14:paraId="6671EC41" w14:textId="77777777" w:rsidR="0082046B" w:rsidRDefault="00CC613E" w:rsidP="00C1507C">
      <w:pPr>
        <w:pStyle w:val="NormalFirstPara"/>
        <w:ind w:left="0"/>
      </w:pPr>
      <w:r w:rsidRPr="007C2D4C">
        <w:t xml:space="preserve">The </w:t>
      </w:r>
      <w:r w:rsidR="0082046B">
        <w:t xml:space="preserve">primary objective for this lab is to </w:t>
      </w:r>
      <w:r w:rsidR="00093B4F">
        <w:t>create and use Linq and lambda expressions</w:t>
      </w:r>
      <w:r w:rsidR="00C243B4">
        <w:t xml:space="preserve"> in C#</w:t>
      </w:r>
      <w:r w:rsidR="0082046B">
        <w:t>.</w:t>
      </w:r>
    </w:p>
    <w:p w14:paraId="3B816523" w14:textId="77777777" w:rsidR="00391518" w:rsidRDefault="00391518" w:rsidP="009C0624">
      <w:pPr>
        <w:pStyle w:val="QATemplateHeadingTwo"/>
      </w:pPr>
      <w:r>
        <w:t>Overview</w:t>
      </w:r>
    </w:p>
    <w:p w14:paraId="6E11BC4A" w14:textId="7FEC278D" w:rsidR="00093B4F" w:rsidRDefault="0082046B" w:rsidP="001418F1">
      <w:pPr>
        <w:pStyle w:val="NormalFirstPara"/>
        <w:ind w:left="0"/>
        <w:jc w:val="left"/>
      </w:pPr>
      <w:r>
        <w:t xml:space="preserve">In this lab you will </w:t>
      </w:r>
      <w:r w:rsidR="00093B4F">
        <w:t xml:space="preserve">create and execute LINQ and lambda expression to extract and display information from a data store. </w:t>
      </w:r>
      <w:r w:rsidR="00093B4F">
        <w:br/>
      </w:r>
      <w:r w:rsidR="00093B4F">
        <w:br/>
        <w:t xml:space="preserve">There is no need to understand how the data is stored (as </w:t>
      </w:r>
      <w:r w:rsidR="00803455">
        <w:t>JSON</w:t>
      </w:r>
      <w:r w:rsidR="00093B4F">
        <w:t xml:space="preserve">) or how it is retrieved because you'll have access to two static </w:t>
      </w:r>
      <w:r w:rsidR="00803455">
        <w:t>properties</w:t>
      </w:r>
      <w:r w:rsidR="007A1728">
        <w:t xml:space="preserve"> in</w:t>
      </w:r>
      <w:r w:rsidR="00093B4F">
        <w:t xml:space="preserve"> a class called Database. These </w:t>
      </w:r>
      <w:r w:rsidR="00803455">
        <w:t xml:space="preserve">properties </w:t>
      </w:r>
      <w:r w:rsidR="00093B4F">
        <w:t xml:space="preserve">are called Customers and Orders. </w:t>
      </w:r>
      <w:r w:rsidR="00803455">
        <w:t xml:space="preserve">The </w:t>
      </w:r>
      <w:r w:rsidR="00093B4F">
        <w:t>Customers</w:t>
      </w:r>
      <w:r w:rsidR="00803455">
        <w:t xml:space="preserve"> property</w:t>
      </w:r>
      <w:r w:rsidR="00093B4F">
        <w:t xml:space="preserve"> returns a List&lt;Customer&gt; and </w:t>
      </w:r>
      <w:r w:rsidR="00803455">
        <w:t xml:space="preserve">the </w:t>
      </w:r>
      <w:r w:rsidR="00093B4F">
        <w:t xml:space="preserve">Orders </w:t>
      </w:r>
      <w:r w:rsidR="00803455">
        <w:t xml:space="preserve">property </w:t>
      </w:r>
      <w:r w:rsidR="00093B4F">
        <w:t>returns a List&lt;Order&gt;. The code for the Customer and Order classes are already written.</w:t>
      </w:r>
      <w:r w:rsidR="00093B4F">
        <w:br/>
      </w:r>
      <w:r w:rsidR="00C243B4">
        <w:br/>
      </w:r>
      <w:r w:rsidR="00093B4F">
        <w:t>When you run the application for the first time, you'll see all the Customer and Order records displayed in two Grid controls.</w:t>
      </w:r>
    </w:p>
    <w:p w14:paraId="39715526" w14:textId="77777777" w:rsidR="00C243B4" w:rsidRDefault="00093B4F" w:rsidP="001418F1">
      <w:pPr>
        <w:pStyle w:val="NormalFirstPara"/>
        <w:ind w:left="0"/>
        <w:jc w:val="left"/>
      </w:pPr>
      <w:r>
        <w:t>Your task is to filter and display customers and orders using LINQ at first and then Lambda expressions in the second part of the lab</w:t>
      </w:r>
      <w:r w:rsidR="001418F1">
        <w:t>.</w:t>
      </w:r>
    </w:p>
    <w:p w14:paraId="4BDC6CCB" w14:textId="77777777" w:rsidR="00E574A9" w:rsidRDefault="00E574A9" w:rsidP="00E574A9">
      <w:pPr>
        <w:pStyle w:val="QATemplateHeadingThree"/>
      </w:pPr>
      <w:r>
        <w:t>Step by step.</w:t>
      </w:r>
    </w:p>
    <w:p w14:paraId="6246875A" w14:textId="77777777" w:rsidR="0082046B" w:rsidRDefault="0082046B" w:rsidP="00C1507C">
      <w:pPr>
        <w:pStyle w:val="NormalFirstPara"/>
        <w:ind w:left="0"/>
      </w:pPr>
    </w:p>
    <w:p w14:paraId="46C37F35" w14:textId="210CDE20" w:rsidR="00E574A9" w:rsidRPr="00E574A9" w:rsidRDefault="00E574A9" w:rsidP="00E574A9">
      <w:pPr>
        <w:pStyle w:val="NumBullet"/>
      </w:pPr>
      <w:r>
        <w:t>Open a pre-</w:t>
      </w:r>
      <w:r w:rsidR="008E3231">
        <w:t xml:space="preserve">supplied Visual Studio solution </w:t>
      </w:r>
      <w:r>
        <w:t xml:space="preserve">(.sln) called </w:t>
      </w:r>
      <w:r w:rsidRPr="00C4112E">
        <w:rPr>
          <w:b/>
        </w:rPr>
        <w:t>‘</w:t>
      </w:r>
      <w:r w:rsidR="00093B4F">
        <w:rPr>
          <w:b/>
        </w:rPr>
        <w:t>LinqAndLamda.sln</w:t>
      </w:r>
      <w:r w:rsidRPr="00C4112E">
        <w:rPr>
          <w:b/>
        </w:rPr>
        <w:t>’</w:t>
      </w:r>
      <w:r w:rsidR="001418F1">
        <w:t>.</w:t>
      </w:r>
      <w:r w:rsidR="00363FA0">
        <w:br/>
        <w:t xml:space="preserve">It can be found in </w:t>
      </w:r>
      <w:r w:rsidR="00363FA0">
        <w:rPr>
          <w:b/>
        </w:rPr>
        <w:t>12 Lambda</w:t>
      </w:r>
    </w:p>
    <w:p w14:paraId="54F3E33A" w14:textId="77777777" w:rsidR="001418F1" w:rsidRDefault="0082046B" w:rsidP="001418F1">
      <w:pPr>
        <w:pStyle w:val="NumBullet"/>
      </w:pPr>
      <w:r>
        <w:t>Run the application</w:t>
      </w:r>
      <w:r w:rsidR="001418F1">
        <w:t xml:space="preserve"> and observe how it works. </w:t>
      </w:r>
    </w:p>
    <w:p w14:paraId="2B611325" w14:textId="77777777" w:rsidR="00093B4F" w:rsidRDefault="00093B4F" w:rsidP="001418F1">
      <w:pPr>
        <w:pStyle w:val="NumBullet"/>
      </w:pPr>
      <w:r>
        <w:t xml:space="preserve">Click anywhere in the grid which displays the customers and you'll see the ID of the customer is displayed using a simple MessageBox. </w:t>
      </w:r>
    </w:p>
    <w:p w14:paraId="46283B92" w14:textId="77777777" w:rsidR="00471028" w:rsidRDefault="00093B4F" w:rsidP="001418F1">
      <w:pPr>
        <w:pStyle w:val="NumBullet"/>
      </w:pPr>
      <w:r>
        <w:t>Please read the code</w:t>
      </w:r>
      <w:r w:rsidR="00471028">
        <w:t xml:space="preserve"> in Form1</w:t>
      </w:r>
      <w:r>
        <w:t xml:space="preserve"> </w:t>
      </w:r>
      <w:r w:rsidR="00471028">
        <w:t>and observe:</w:t>
      </w:r>
    </w:p>
    <w:p w14:paraId="108234AC" w14:textId="77777777" w:rsidR="00471028" w:rsidRDefault="0028367A" w:rsidP="00471028">
      <w:pPr>
        <w:pStyle w:val="NumBullet"/>
        <w:numPr>
          <w:ilvl w:val="1"/>
          <w:numId w:val="4"/>
        </w:numPr>
      </w:pPr>
      <w:r>
        <w:t>how the records ar</w:t>
      </w:r>
      <w:bookmarkStart w:id="0" w:name="_GoBack"/>
      <w:bookmarkEnd w:id="0"/>
      <w:r>
        <w:t>e loaded into the Grids using</w:t>
      </w:r>
      <w:r w:rsidR="00200E8A">
        <w:t xml:space="preserve"> their DataSource property </w:t>
      </w:r>
    </w:p>
    <w:p w14:paraId="6E2B5BC9" w14:textId="77777777" w:rsidR="00471028" w:rsidRDefault="0028367A" w:rsidP="00471028">
      <w:pPr>
        <w:pStyle w:val="NumBullet"/>
        <w:numPr>
          <w:ilvl w:val="1"/>
          <w:numId w:val="4"/>
        </w:numPr>
      </w:pPr>
      <w:r>
        <w:t>how the CustomerID is extracted and di</w:t>
      </w:r>
      <w:r w:rsidR="00471028">
        <w:t xml:space="preserve">splayed using a MessageBox </w:t>
      </w:r>
    </w:p>
    <w:p w14:paraId="76C0CC94" w14:textId="005E7E8C" w:rsidR="00AF05FB" w:rsidRDefault="0028367A" w:rsidP="000E5C10">
      <w:pPr>
        <w:pStyle w:val="NumBullet"/>
        <w:numPr>
          <w:ilvl w:val="0"/>
          <w:numId w:val="0"/>
        </w:numPr>
        <w:ind w:left="360"/>
      </w:pPr>
      <w:r>
        <w:t>There are a number of comments</w:t>
      </w:r>
      <w:r w:rsidR="00471028">
        <w:t xml:space="preserve"> in Form1</w:t>
      </w:r>
      <w:r>
        <w:t xml:space="preserve"> in the form of // TODO for you to perform.</w:t>
      </w:r>
      <w:r w:rsidR="00471028">
        <w:br/>
      </w:r>
      <w:r>
        <w:br/>
        <w:t>Please write these using L</w:t>
      </w:r>
      <w:r w:rsidR="00363FA0">
        <w:t xml:space="preserve">ambda </w:t>
      </w:r>
      <w:r>
        <w:t>expressions</w:t>
      </w:r>
      <w:r w:rsidR="003306DB">
        <w:t xml:space="preserve">. </w:t>
      </w:r>
      <w:r w:rsidR="00A40C51">
        <w:br/>
      </w:r>
      <w:r w:rsidR="00A40C51">
        <w:br/>
      </w:r>
      <w:r w:rsidR="00A40C51" w:rsidRPr="00AF05FB">
        <w:rPr>
          <w:b/>
        </w:rPr>
        <w:t>Hint:</w:t>
      </w:r>
      <w:r w:rsidR="00A40C51">
        <w:t xml:space="preserve"> When you run a LIN</w:t>
      </w:r>
      <w:r w:rsidR="00AF05FB">
        <w:t>Q</w:t>
      </w:r>
      <w:r w:rsidR="00363FA0">
        <w:t>/Lambda query</w:t>
      </w:r>
      <w:r w:rsidR="00AF05FB">
        <w:t>, it doesn’t actually run the query straight away. The query only gets run when it’s absolutely needed by the code. Typically this would be either a) when you use a “foreach” to enumerate the results, or b) when you use ToList() on the results.</w:t>
      </w:r>
    </w:p>
    <w:p w14:paraId="788E0B64" w14:textId="1B89A704" w:rsidR="008E3231" w:rsidRDefault="00AF05FB" w:rsidP="000E5C10">
      <w:pPr>
        <w:pStyle w:val="NumBullet"/>
        <w:numPr>
          <w:ilvl w:val="0"/>
          <w:numId w:val="0"/>
        </w:numPr>
        <w:ind w:left="360"/>
      </w:pPr>
      <w:r>
        <w:t>Because of this, if you assign the result of a LINQ query to a DataGridView’s DataSource property directly, it won’t work. You will need to call ToList() on the LINQ query result first, to force the query to run.</w:t>
      </w:r>
      <w:r w:rsidR="001418F1">
        <w:br/>
      </w:r>
    </w:p>
    <w:p w14:paraId="7C5802B8" w14:textId="77777777" w:rsidR="003F6469" w:rsidRPr="00275300" w:rsidRDefault="003D78F7" w:rsidP="001418F1">
      <w:pPr>
        <w:pStyle w:val="NumBullet"/>
        <w:numPr>
          <w:ilvl w:val="0"/>
          <w:numId w:val="0"/>
        </w:numPr>
        <w:ind w:left="360"/>
      </w:pPr>
      <w:r>
        <w:t>** End</w:t>
      </w:r>
    </w:p>
    <w:sectPr w:rsidR="003F6469" w:rsidRPr="00275300" w:rsidSect="00C1507C">
      <w:headerReference w:type="default" r:id="rId14"/>
      <w:footerReference w:type="default" r:id="rId15"/>
      <w:pgSz w:w="11906" w:h="16838" w:code="9"/>
      <w:pgMar w:top="1134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F1B91" w14:textId="77777777" w:rsidR="00526AE8" w:rsidRDefault="00526AE8" w:rsidP="00113927">
      <w:r>
        <w:separator/>
      </w:r>
    </w:p>
  </w:endnote>
  <w:endnote w:type="continuationSeparator" w:id="0">
    <w:p w14:paraId="3156B6F7" w14:textId="77777777" w:rsidR="00526AE8" w:rsidRDefault="00526AE8" w:rsidP="00113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5EA13" w14:textId="06EEE27F" w:rsidR="00953CB8" w:rsidRPr="00113927" w:rsidRDefault="00C1507C" w:rsidP="00C1507C">
    <w:pPr>
      <w:tabs>
        <w:tab w:val="left" w:pos="5073"/>
        <w:tab w:val="right" w:pos="8503"/>
      </w:tabs>
      <w:spacing w:line="240" w:lineRule="auto"/>
      <w:rPr>
        <w:color w:val="005AAB"/>
      </w:rPr>
    </w:pPr>
    <w:r w:rsidRPr="00113927">
      <w:rPr>
        <w:noProof/>
        <w:color w:val="005AAB"/>
        <w:lang w:eastAsia="en-GB"/>
      </w:rPr>
      <w:drawing>
        <wp:anchor distT="0" distB="0" distL="114300" distR="114300" simplePos="0" relativeHeight="251678208" behindDoc="1" locked="0" layoutInCell="1" allowOverlap="1" wp14:anchorId="050BCB47" wp14:editId="308216DF">
          <wp:simplePos x="0" y="0"/>
          <wp:positionH relativeFrom="column">
            <wp:posOffset>-1474470</wp:posOffset>
          </wp:positionH>
          <wp:positionV relativeFrom="paragraph">
            <wp:posOffset>-696122</wp:posOffset>
          </wp:positionV>
          <wp:extent cx="10763885" cy="1108710"/>
          <wp:effectExtent l="0" t="0" r="0" b="0"/>
          <wp:wrapNone/>
          <wp:docPr id="10" name="Picture 12" descr="A3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3-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885" cy="1108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auto"/>
      </w:rPr>
      <w:tab/>
    </w:r>
    <w:r>
      <w:rPr>
        <w:color w:val="auto"/>
      </w:rPr>
      <w:tab/>
    </w:r>
    <w:sdt>
      <w:sdtPr>
        <w:rPr>
          <w:color w:val="auto"/>
        </w:rPr>
        <w:id w:val="-1205944908"/>
        <w:docPartObj>
          <w:docPartGallery w:val="Page Numbers (Bottom of Page)"/>
          <w:docPartUnique/>
        </w:docPartObj>
      </w:sdtPr>
      <w:sdtEndPr/>
      <w:sdtContent>
        <w:r w:rsidR="00953CB8" w:rsidRPr="00113927">
          <w:rPr>
            <w:color w:val="005AAB"/>
          </w:rPr>
          <w:t xml:space="preserve">Page </w:t>
        </w:r>
        <w:r w:rsidR="006D56FE" w:rsidRPr="00113927">
          <w:rPr>
            <w:color w:val="005AAB"/>
          </w:rPr>
          <w:fldChar w:fldCharType="begin"/>
        </w:r>
        <w:r w:rsidR="00953CB8" w:rsidRPr="00113927">
          <w:rPr>
            <w:color w:val="005AAB"/>
          </w:rPr>
          <w:instrText xml:space="preserve"> PAGE   \* MERGEFORMAT </w:instrText>
        </w:r>
        <w:r w:rsidR="006D56FE" w:rsidRPr="00113927">
          <w:rPr>
            <w:color w:val="005AAB"/>
          </w:rPr>
          <w:fldChar w:fldCharType="separate"/>
        </w:r>
        <w:r w:rsidR="00043913">
          <w:rPr>
            <w:noProof/>
            <w:color w:val="005AAB"/>
          </w:rPr>
          <w:t>1</w:t>
        </w:r>
        <w:r w:rsidR="006D56FE" w:rsidRPr="00113927">
          <w:rPr>
            <w:noProof/>
            <w:color w:val="005AAB"/>
          </w:rPr>
          <w:fldChar w:fldCharType="end"/>
        </w:r>
        <w:r w:rsidR="00953CB8" w:rsidRPr="00113927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4352D" w14:textId="77777777" w:rsidR="00526AE8" w:rsidRDefault="00526AE8" w:rsidP="00113927">
      <w:r>
        <w:separator/>
      </w:r>
    </w:p>
  </w:footnote>
  <w:footnote w:type="continuationSeparator" w:id="0">
    <w:p w14:paraId="72B13FAE" w14:textId="77777777" w:rsidR="00526AE8" w:rsidRDefault="00526AE8" w:rsidP="00113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F4BE6" w14:textId="3A8A37C4" w:rsidR="00953CB8" w:rsidRPr="004B33E4" w:rsidRDefault="00043913" w:rsidP="00113927">
    <w:pPr>
      <w:pStyle w:val="QATemplateHeaderCourseTitle"/>
    </w:pPr>
    <w:r>
      <w:t xml:space="preserve">C# </w:t>
    </w:r>
    <w:r>
      <w:t>Lab</w:t>
    </w:r>
    <w:r w:rsidRPr="004C5258">
      <w:t xml:space="preserve"> </w:t>
    </w:r>
    <w:r>
      <w:t xml:space="preserve">– Lambda                  </w:t>
    </w:r>
    <w:r w:rsidR="004C5258" w:rsidRPr="004C5258">
      <w:t>QAA Level 3 Apprenticeship .NET Developer - C#</w:t>
    </w:r>
    <w:r w:rsidR="00953CB8" w:rsidRPr="004B33E4">
      <w:tab/>
    </w:r>
    <w:r w:rsidR="00953CB8">
      <w:rPr>
        <w:b w:val="0"/>
      </w:rPr>
      <w:t>QAAPRCSFUND_V2.0</w:t>
    </w:r>
    <w:r w:rsidR="00953CB8" w:rsidRPr="004B33E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17F"/>
    <w:multiLevelType w:val="hybridMultilevel"/>
    <w:tmpl w:val="81B8125A"/>
    <w:lvl w:ilvl="0" w:tplc="4EE66498">
      <w:start w:val="1"/>
      <w:numFmt w:val="decimal"/>
      <w:pStyle w:val="NumBullet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1D"/>
    <w:multiLevelType w:val="hybridMultilevel"/>
    <w:tmpl w:val="F112CCD6"/>
    <w:lvl w:ilvl="0" w:tplc="DE18D6F4">
      <w:start w:val="1"/>
      <w:numFmt w:val="decimal"/>
      <w:pStyle w:val="Step"/>
      <w:lvlText w:val="%1."/>
      <w:lvlJc w:val="left"/>
      <w:pPr>
        <w:tabs>
          <w:tab w:val="num" w:pos="902"/>
        </w:tabs>
        <w:ind w:left="902" w:hanging="363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24782"/>
    <w:multiLevelType w:val="hybridMultilevel"/>
    <w:tmpl w:val="22D0F978"/>
    <w:lvl w:ilvl="0" w:tplc="ED9ADE5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552" w:hanging="360"/>
      </w:pPr>
    </w:lvl>
    <w:lvl w:ilvl="2" w:tplc="0809001B">
      <w:start w:val="1"/>
      <w:numFmt w:val="decimal"/>
      <w:lvlText w:val="%3."/>
      <w:lvlJc w:val="left"/>
      <w:pPr>
        <w:tabs>
          <w:tab w:val="num" w:pos="744"/>
        </w:tabs>
        <w:ind w:left="744" w:hanging="360"/>
      </w:pPr>
    </w:lvl>
    <w:lvl w:ilvl="3" w:tplc="0809000F">
      <w:start w:val="1"/>
      <w:numFmt w:val="decimal"/>
      <w:lvlText w:val="%4."/>
      <w:lvlJc w:val="left"/>
      <w:pPr>
        <w:tabs>
          <w:tab w:val="num" w:pos="1464"/>
        </w:tabs>
        <w:ind w:left="1464" w:hanging="360"/>
      </w:pPr>
    </w:lvl>
    <w:lvl w:ilvl="4" w:tplc="08090019">
      <w:start w:val="1"/>
      <w:numFmt w:val="decimal"/>
      <w:lvlText w:val="%5."/>
      <w:lvlJc w:val="left"/>
      <w:pPr>
        <w:tabs>
          <w:tab w:val="num" w:pos="2184"/>
        </w:tabs>
        <w:ind w:left="2184" w:hanging="360"/>
      </w:pPr>
    </w:lvl>
    <w:lvl w:ilvl="5" w:tplc="0809001B">
      <w:start w:val="1"/>
      <w:numFmt w:val="decimal"/>
      <w:lvlText w:val="%6."/>
      <w:lvlJc w:val="left"/>
      <w:pPr>
        <w:tabs>
          <w:tab w:val="num" w:pos="2904"/>
        </w:tabs>
        <w:ind w:left="2904" w:hanging="360"/>
      </w:pPr>
    </w:lvl>
    <w:lvl w:ilvl="6" w:tplc="0809000F">
      <w:start w:val="1"/>
      <w:numFmt w:val="decimal"/>
      <w:lvlText w:val="%7."/>
      <w:lvlJc w:val="left"/>
      <w:pPr>
        <w:tabs>
          <w:tab w:val="num" w:pos="3624"/>
        </w:tabs>
        <w:ind w:left="3624" w:hanging="360"/>
      </w:pPr>
    </w:lvl>
    <w:lvl w:ilvl="7" w:tplc="08090019">
      <w:start w:val="1"/>
      <w:numFmt w:val="decimal"/>
      <w:lvlText w:val="%8."/>
      <w:lvlJc w:val="left"/>
      <w:pPr>
        <w:tabs>
          <w:tab w:val="num" w:pos="4344"/>
        </w:tabs>
        <w:ind w:left="4344" w:hanging="360"/>
      </w:pPr>
    </w:lvl>
    <w:lvl w:ilvl="8" w:tplc="0809001B">
      <w:start w:val="1"/>
      <w:numFmt w:val="decimal"/>
      <w:lvlText w:val="%9."/>
      <w:lvlJc w:val="left"/>
      <w:pPr>
        <w:tabs>
          <w:tab w:val="num" w:pos="5064"/>
        </w:tabs>
        <w:ind w:left="5064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468C"/>
    <w:rsid w:val="00014143"/>
    <w:rsid w:val="00036C8F"/>
    <w:rsid w:val="00043913"/>
    <w:rsid w:val="000440E2"/>
    <w:rsid w:val="00045B1F"/>
    <w:rsid w:val="00047159"/>
    <w:rsid w:val="000479DB"/>
    <w:rsid w:val="00062EC5"/>
    <w:rsid w:val="00065CE3"/>
    <w:rsid w:val="00066842"/>
    <w:rsid w:val="0007260C"/>
    <w:rsid w:val="00080E35"/>
    <w:rsid w:val="00093B4F"/>
    <w:rsid w:val="00095B5C"/>
    <w:rsid w:val="000A5A0F"/>
    <w:rsid w:val="000B7500"/>
    <w:rsid w:val="000C68F5"/>
    <w:rsid w:val="000D0FD4"/>
    <w:rsid w:val="000D6ADB"/>
    <w:rsid w:val="000E023F"/>
    <w:rsid w:val="000F1F02"/>
    <w:rsid w:val="001065D9"/>
    <w:rsid w:val="00113927"/>
    <w:rsid w:val="0011661D"/>
    <w:rsid w:val="001169D5"/>
    <w:rsid w:val="00121F91"/>
    <w:rsid w:val="00140D57"/>
    <w:rsid w:val="001418F1"/>
    <w:rsid w:val="00141DE3"/>
    <w:rsid w:val="001451E8"/>
    <w:rsid w:val="00145E38"/>
    <w:rsid w:val="00153E37"/>
    <w:rsid w:val="00157383"/>
    <w:rsid w:val="00167157"/>
    <w:rsid w:val="0017740E"/>
    <w:rsid w:val="001846FD"/>
    <w:rsid w:val="00190E95"/>
    <w:rsid w:val="001A0DD8"/>
    <w:rsid w:val="001B1D84"/>
    <w:rsid w:val="001B5227"/>
    <w:rsid w:val="001C6A5C"/>
    <w:rsid w:val="001D6301"/>
    <w:rsid w:val="001E1761"/>
    <w:rsid w:val="001F51F5"/>
    <w:rsid w:val="001F650B"/>
    <w:rsid w:val="001F7D07"/>
    <w:rsid w:val="00200E8A"/>
    <w:rsid w:val="00237DD2"/>
    <w:rsid w:val="00241F81"/>
    <w:rsid w:val="0026592E"/>
    <w:rsid w:val="00267563"/>
    <w:rsid w:val="002719C5"/>
    <w:rsid w:val="00272141"/>
    <w:rsid w:val="0027367C"/>
    <w:rsid w:val="002744EC"/>
    <w:rsid w:val="00275300"/>
    <w:rsid w:val="00275C7F"/>
    <w:rsid w:val="00281B91"/>
    <w:rsid w:val="0028367A"/>
    <w:rsid w:val="00284CBA"/>
    <w:rsid w:val="00286B00"/>
    <w:rsid w:val="002941BE"/>
    <w:rsid w:val="002A66B4"/>
    <w:rsid w:val="002A6BF2"/>
    <w:rsid w:val="002B143D"/>
    <w:rsid w:val="002C3C75"/>
    <w:rsid w:val="002E3FCE"/>
    <w:rsid w:val="002F624B"/>
    <w:rsid w:val="003128ED"/>
    <w:rsid w:val="00322131"/>
    <w:rsid w:val="00324BAD"/>
    <w:rsid w:val="003306DB"/>
    <w:rsid w:val="00330C5B"/>
    <w:rsid w:val="003338C3"/>
    <w:rsid w:val="00334CBB"/>
    <w:rsid w:val="00334FAF"/>
    <w:rsid w:val="003412E9"/>
    <w:rsid w:val="003529D6"/>
    <w:rsid w:val="0035453C"/>
    <w:rsid w:val="003629BF"/>
    <w:rsid w:val="00363FA0"/>
    <w:rsid w:val="003655D9"/>
    <w:rsid w:val="00375410"/>
    <w:rsid w:val="00375AFE"/>
    <w:rsid w:val="003836D2"/>
    <w:rsid w:val="00384E79"/>
    <w:rsid w:val="00386DCB"/>
    <w:rsid w:val="00391518"/>
    <w:rsid w:val="00394D77"/>
    <w:rsid w:val="003A5A88"/>
    <w:rsid w:val="003B1D70"/>
    <w:rsid w:val="003B5FBE"/>
    <w:rsid w:val="003D2F7D"/>
    <w:rsid w:val="003D5C8A"/>
    <w:rsid w:val="003D78F7"/>
    <w:rsid w:val="003E5919"/>
    <w:rsid w:val="003F041C"/>
    <w:rsid w:val="003F096D"/>
    <w:rsid w:val="003F170D"/>
    <w:rsid w:val="003F3008"/>
    <w:rsid w:val="003F6469"/>
    <w:rsid w:val="004030AC"/>
    <w:rsid w:val="00404BF4"/>
    <w:rsid w:val="00432E3F"/>
    <w:rsid w:val="00446C3C"/>
    <w:rsid w:val="00456EB0"/>
    <w:rsid w:val="00464C22"/>
    <w:rsid w:val="004677CB"/>
    <w:rsid w:val="00471028"/>
    <w:rsid w:val="00482438"/>
    <w:rsid w:val="004874F2"/>
    <w:rsid w:val="004A3E9F"/>
    <w:rsid w:val="004A5630"/>
    <w:rsid w:val="004B33E4"/>
    <w:rsid w:val="004B3E8E"/>
    <w:rsid w:val="004C5258"/>
    <w:rsid w:val="004C793C"/>
    <w:rsid w:val="004D3E30"/>
    <w:rsid w:val="004D6E2D"/>
    <w:rsid w:val="004E0C87"/>
    <w:rsid w:val="004F416F"/>
    <w:rsid w:val="00504907"/>
    <w:rsid w:val="00510903"/>
    <w:rsid w:val="0051255D"/>
    <w:rsid w:val="00526AE8"/>
    <w:rsid w:val="005413BE"/>
    <w:rsid w:val="00554EA9"/>
    <w:rsid w:val="00573956"/>
    <w:rsid w:val="00582DA7"/>
    <w:rsid w:val="005924E6"/>
    <w:rsid w:val="00592A29"/>
    <w:rsid w:val="00595859"/>
    <w:rsid w:val="005A16C7"/>
    <w:rsid w:val="005A1B82"/>
    <w:rsid w:val="005A58C2"/>
    <w:rsid w:val="005A68F1"/>
    <w:rsid w:val="005B497C"/>
    <w:rsid w:val="005D4F8B"/>
    <w:rsid w:val="005E0F8E"/>
    <w:rsid w:val="0062386E"/>
    <w:rsid w:val="0063028B"/>
    <w:rsid w:val="0063111D"/>
    <w:rsid w:val="00632C3E"/>
    <w:rsid w:val="00643B5F"/>
    <w:rsid w:val="00651B1D"/>
    <w:rsid w:val="00681BBF"/>
    <w:rsid w:val="006827CE"/>
    <w:rsid w:val="00691E7B"/>
    <w:rsid w:val="0069481C"/>
    <w:rsid w:val="006B3164"/>
    <w:rsid w:val="006B425B"/>
    <w:rsid w:val="006B7394"/>
    <w:rsid w:val="006B7BDA"/>
    <w:rsid w:val="006C698C"/>
    <w:rsid w:val="006C7954"/>
    <w:rsid w:val="006D56FE"/>
    <w:rsid w:val="006D65C6"/>
    <w:rsid w:val="006E13BF"/>
    <w:rsid w:val="006F0E23"/>
    <w:rsid w:val="006F118D"/>
    <w:rsid w:val="006F2A91"/>
    <w:rsid w:val="00713F8E"/>
    <w:rsid w:val="00717011"/>
    <w:rsid w:val="0073159C"/>
    <w:rsid w:val="00756072"/>
    <w:rsid w:val="00760D48"/>
    <w:rsid w:val="007709F3"/>
    <w:rsid w:val="00777BD1"/>
    <w:rsid w:val="0078570C"/>
    <w:rsid w:val="0079694A"/>
    <w:rsid w:val="007A0006"/>
    <w:rsid w:val="007A1728"/>
    <w:rsid w:val="007B3740"/>
    <w:rsid w:val="007C662C"/>
    <w:rsid w:val="007D468C"/>
    <w:rsid w:val="007E65AA"/>
    <w:rsid w:val="007E76C3"/>
    <w:rsid w:val="007F28AC"/>
    <w:rsid w:val="00803455"/>
    <w:rsid w:val="00807F9E"/>
    <w:rsid w:val="00814F27"/>
    <w:rsid w:val="0082046B"/>
    <w:rsid w:val="00827A62"/>
    <w:rsid w:val="00851AB7"/>
    <w:rsid w:val="0085512F"/>
    <w:rsid w:val="008622B1"/>
    <w:rsid w:val="008706E8"/>
    <w:rsid w:val="0087708F"/>
    <w:rsid w:val="0088181A"/>
    <w:rsid w:val="008847A9"/>
    <w:rsid w:val="0089107E"/>
    <w:rsid w:val="00892FC1"/>
    <w:rsid w:val="00896735"/>
    <w:rsid w:val="008A3226"/>
    <w:rsid w:val="008A5BC0"/>
    <w:rsid w:val="008B5833"/>
    <w:rsid w:val="008C26CD"/>
    <w:rsid w:val="008C4BC4"/>
    <w:rsid w:val="008D2493"/>
    <w:rsid w:val="008E3231"/>
    <w:rsid w:val="008F6635"/>
    <w:rsid w:val="00900C9B"/>
    <w:rsid w:val="00904630"/>
    <w:rsid w:val="00904B25"/>
    <w:rsid w:val="0091133E"/>
    <w:rsid w:val="0092447C"/>
    <w:rsid w:val="009312A7"/>
    <w:rsid w:val="00931DC6"/>
    <w:rsid w:val="00945265"/>
    <w:rsid w:val="00952BDD"/>
    <w:rsid w:val="00953CB8"/>
    <w:rsid w:val="009668F7"/>
    <w:rsid w:val="00966FEA"/>
    <w:rsid w:val="00970FD5"/>
    <w:rsid w:val="009773C6"/>
    <w:rsid w:val="009B5101"/>
    <w:rsid w:val="009C0624"/>
    <w:rsid w:val="009C7278"/>
    <w:rsid w:val="009E0169"/>
    <w:rsid w:val="009F05B8"/>
    <w:rsid w:val="00A02B36"/>
    <w:rsid w:val="00A04A76"/>
    <w:rsid w:val="00A121FE"/>
    <w:rsid w:val="00A20FB3"/>
    <w:rsid w:val="00A210C3"/>
    <w:rsid w:val="00A30E40"/>
    <w:rsid w:val="00A40C51"/>
    <w:rsid w:val="00A628EF"/>
    <w:rsid w:val="00A63B50"/>
    <w:rsid w:val="00A64B65"/>
    <w:rsid w:val="00A64DFD"/>
    <w:rsid w:val="00A71396"/>
    <w:rsid w:val="00A737E6"/>
    <w:rsid w:val="00A90259"/>
    <w:rsid w:val="00A966E0"/>
    <w:rsid w:val="00AA1620"/>
    <w:rsid w:val="00AB398F"/>
    <w:rsid w:val="00AB4DB1"/>
    <w:rsid w:val="00AC28C8"/>
    <w:rsid w:val="00AC55B1"/>
    <w:rsid w:val="00AC6CE5"/>
    <w:rsid w:val="00AE6BB2"/>
    <w:rsid w:val="00AF05FB"/>
    <w:rsid w:val="00AF4580"/>
    <w:rsid w:val="00B01C29"/>
    <w:rsid w:val="00B0407E"/>
    <w:rsid w:val="00B060A9"/>
    <w:rsid w:val="00B13745"/>
    <w:rsid w:val="00B148A7"/>
    <w:rsid w:val="00B15C47"/>
    <w:rsid w:val="00B173F4"/>
    <w:rsid w:val="00B264F5"/>
    <w:rsid w:val="00B278B8"/>
    <w:rsid w:val="00B32CD1"/>
    <w:rsid w:val="00B3316C"/>
    <w:rsid w:val="00B4648E"/>
    <w:rsid w:val="00B5039D"/>
    <w:rsid w:val="00B6524D"/>
    <w:rsid w:val="00B70B33"/>
    <w:rsid w:val="00B7467D"/>
    <w:rsid w:val="00B939EA"/>
    <w:rsid w:val="00BA282A"/>
    <w:rsid w:val="00BA4784"/>
    <w:rsid w:val="00BD14FE"/>
    <w:rsid w:val="00BD2B2D"/>
    <w:rsid w:val="00C10000"/>
    <w:rsid w:val="00C10305"/>
    <w:rsid w:val="00C1048D"/>
    <w:rsid w:val="00C14E67"/>
    <w:rsid w:val="00C1507C"/>
    <w:rsid w:val="00C15529"/>
    <w:rsid w:val="00C243B4"/>
    <w:rsid w:val="00C271C5"/>
    <w:rsid w:val="00C4112E"/>
    <w:rsid w:val="00C452EA"/>
    <w:rsid w:val="00C56F71"/>
    <w:rsid w:val="00C574AB"/>
    <w:rsid w:val="00C60385"/>
    <w:rsid w:val="00C73D8C"/>
    <w:rsid w:val="00C9453A"/>
    <w:rsid w:val="00C97EC0"/>
    <w:rsid w:val="00CA13A6"/>
    <w:rsid w:val="00CA7F18"/>
    <w:rsid w:val="00CB46E1"/>
    <w:rsid w:val="00CC162A"/>
    <w:rsid w:val="00CC613E"/>
    <w:rsid w:val="00CC77BE"/>
    <w:rsid w:val="00CD7D30"/>
    <w:rsid w:val="00CE281D"/>
    <w:rsid w:val="00CE3F53"/>
    <w:rsid w:val="00CE5261"/>
    <w:rsid w:val="00CF6D50"/>
    <w:rsid w:val="00D27533"/>
    <w:rsid w:val="00D2753B"/>
    <w:rsid w:val="00D35074"/>
    <w:rsid w:val="00D4361C"/>
    <w:rsid w:val="00D65650"/>
    <w:rsid w:val="00D862AB"/>
    <w:rsid w:val="00DB4B06"/>
    <w:rsid w:val="00DC1686"/>
    <w:rsid w:val="00DE5A87"/>
    <w:rsid w:val="00DF0444"/>
    <w:rsid w:val="00DF270E"/>
    <w:rsid w:val="00E574A9"/>
    <w:rsid w:val="00E8013E"/>
    <w:rsid w:val="00E91E5C"/>
    <w:rsid w:val="00EA464A"/>
    <w:rsid w:val="00EA5862"/>
    <w:rsid w:val="00EB150E"/>
    <w:rsid w:val="00ED00D8"/>
    <w:rsid w:val="00EF3DD0"/>
    <w:rsid w:val="00EF5130"/>
    <w:rsid w:val="00F00CCE"/>
    <w:rsid w:val="00F11CB3"/>
    <w:rsid w:val="00F12B1D"/>
    <w:rsid w:val="00F226FA"/>
    <w:rsid w:val="00F40B16"/>
    <w:rsid w:val="00F542C1"/>
    <w:rsid w:val="00F63AA4"/>
    <w:rsid w:val="00F67BBB"/>
    <w:rsid w:val="00F73E76"/>
    <w:rsid w:val="00F751CA"/>
    <w:rsid w:val="00F86371"/>
    <w:rsid w:val="00FC2D72"/>
    <w:rsid w:val="00FC346C"/>
    <w:rsid w:val="00FD6AE1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7492C"/>
  <w15:docId w15:val="{C10546AC-8150-4582-A410-C2C6F735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3927"/>
    <w:pPr>
      <w:spacing w:before="120" w:after="160" w:line="260" w:lineRule="exact"/>
    </w:pPr>
    <w:rPr>
      <w:rFonts w:ascii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9C0624"/>
    <w:pPr>
      <w:spacing w:line="240" w:lineRule="auto"/>
    </w:p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63028B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link w:val="QATemplateParagraphOneChar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3028B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link w:val="QATemplateNumberBulletChar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link w:val="QATemplateBulletChar"/>
    <w:qFormat/>
    <w:rsid w:val="0063028B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9C0624"/>
    <w:rPr>
      <w:rFonts w:ascii="Arial" w:hAnsi="Arial" w:cs="Arial"/>
      <w:color w:val="000000" w:themeColor="text1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63028B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3028B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63028B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63028B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63028B"/>
    <w:rPr>
      <w:rFonts w:ascii="Courier New" w:hAnsi="Courier New" w:cs="Courier New"/>
      <w:color w:val="000000" w:themeColor="text1"/>
      <w:sz w:val="24"/>
      <w:shd w:val="clear" w:color="auto" w:fill="B8CCE4" w:themeFill="accent1" w:themeFillTint="66"/>
    </w:rPr>
  </w:style>
  <w:style w:type="paragraph" w:customStyle="1" w:styleId="NumBullet">
    <w:name w:val="NumBullet"/>
    <w:basedOn w:val="QATemplateBullet"/>
    <w:link w:val="NumBulletChar"/>
    <w:qFormat/>
    <w:rsid w:val="00275300"/>
    <w:pPr>
      <w:numPr>
        <w:numId w:val="4"/>
      </w:numPr>
    </w:pPr>
    <w:rPr>
      <w:b w:val="0"/>
    </w:rPr>
  </w:style>
  <w:style w:type="character" w:customStyle="1" w:styleId="QATemplateParagraphOneChar">
    <w:name w:val="QA Template Paragraph One Char"/>
    <w:basedOn w:val="QATemplateBodyCopyChar"/>
    <w:link w:val="QATemplateParagraphOne"/>
    <w:rsid w:val="00275300"/>
    <w:rPr>
      <w:rFonts w:ascii="Arial" w:hAnsi="Arial" w:cs="Arial"/>
      <w:b/>
      <w:color w:val="005AAB"/>
      <w:sz w:val="24"/>
    </w:rPr>
  </w:style>
  <w:style w:type="character" w:customStyle="1" w:styleId="QATemplateNumberBulletChar">
    <w:name w:val="QA Template Number Bullet Char"/>
    <w:basedOn w:val="QATemplateParagraphOneChar"/>
    <w:link w:val="QATemplateNumberBullet"/>
    <w:rsid w:val="00275300"/>
    <w:rPr>
      <w:rFonts w:ascii="Arial" w:hAnsi="Arial" w:cs="Arial"/>
      <w:b/>
      <w:color w:val="000000" w:themeColor="text1"/>
      <w:sz w:val="24"/>
    </w:rPr>
  </w:style>
  <w:style w:type="character" w:customStyle="1" w:styleId="QATemplateBulletChar">
    <w:name w:val="QA Template Bullet Char"/>
    <w:basedOn w:val="QATemplateNumberBulletChar"/>
    <w:link w:val="QATemplateBullet"/>
    <w:rsid w:val="00275300"/>
    <w:rPr>
      <w:rFonts w:ascii="Arial" w:hAnsi="Arial" w:cs="Arial"/>
      <w:b/>
      <w:color w:val="000000" w:themeColor="text1"/>
      <w:sz w:val="24"/>
    </w:rPr>
  </w:style>
  <w:style w:type="character" w:customStyle="1" w:styleId="NumBulletChar">
    <w:name w:val="NumBullet Char"/>
    <w:basedOn w:val="QATemplateBulletChar"/>
    <w:link w:val="NumBullet"/>
    <w:rsid w:val="00275300"/>
    <w:rPr>
      <w:rFonts w:ascii="Arial" w:hAnsi="Arial" w:cs="Arial"/>
      <w:b/>
      <w:color w:val="000000" w:themeColor="text1"/>
      <w:sz w:val="24"/>
    </w:rPr>
  </w:style>
  <w:style w:type="paragraph" w:customStyle="1" w:styleId="NormalFirstPara">
    <w:name w:val="Normal First Para"/>
    <w:basedOn w:val="Normal"/>
    <w:next w:val="Normal"/>
    <w:link w:val="NormalFirstParaCharChar"/>
    <w:rsid w:val="0082046B"/>
    <w:pPr>
      <w:keepLines/>
      <w:spacing w:before="100" w:after="120" w:line="240" w:lineRule="exact"/>
      <w:ind w:left="357"/>
      <w:jc w:val="both"/>
    </w:pPr>
    <w:rPr>
      <w:rFonts w:eastAsia="Times New Roman" w:cs="Times New Roman"/>
      <w:color w:val="auto"/>
      <w:szCs w:val="24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82046B"/>
    <w:rPr>
      <w:rFonts w:ascii="Arial" w:eastAsia="Times New Roman" w:hAnsi="Arial" w:cs="Times New Roman"/>
      <w:sz w:val="24"/>
      <w:szCs w:val="24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82046B"/>
    <w:rPr>
      <w:rFonts w:ascii="Arial" w:hAnsi="Arial" w:cs="Arial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82046B"/>
    <w:pPr>
      <w:keepLines/>
      <w:numPr>
        <w:numId w:val="6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color w:val="auto"/>
      <w:szCs w:val="24"/>
    </w:rPr>
  </w:style>
  <w:style w:type="character" w:customStyle="1" w:styleId="CodeLastChar">
    <w:name w:val="Code: Last Char"/>
    <w:basedOn w:val="DefaultParagraphFont"/>
    <w:link w:val="CodeLast"/>
    <w:locked/>
    <w:rsid w:val="0082046B"/>
    <w:rPr>
      <w:rFonts w:ascii="Lucida Console" w:hAnsi="Lucida Console"/>
      <w:sz w:val="24"/>
      <w:szCs w:val="16"/>
      <w:shd w:val="clear" w:color="auto" w:fill="CCCCCC"/>
    </w:rPr>
  </w:style>
  <w:style w:type="paragraph" w:customStyle="1" w:styleId="CodeLast">
    <w:name w:val="Code: Last"/>
    <w:basedOn w:val="Normal"/>
    <w:next w:val="Normal"/>
    <w:link w:val="CodeLastChar"/>
    <w:rsid w:val="0082046B"/>
    <w:pPr>
      <w:keepLines/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240" w:line="240" w:lineRule="exact"/>
      <w:ind w:left="720" w:right="318"/>
    </w:pPr>
    <w:rPr>
      <w:rFonts w:ascii="Lucida Console" w:hAnsi="Lucida Console" w:cstheme="minorBidi"/>
      <w:color w:val="auto"/>
      <w:szCs w:val="16"/>
    </w:rPr>
  </w:style>
  <w:style w:type="character" w:customStyle="1" w:styleId="CodeSoloChar">
    <w:name w:val="Code: Solo Char"/>
    <w:basedOn w:val="DefaultParagraphFont"/>
    <w:link w:val="CodeSolo"/>
    <w:locked/>
    <w:rsid w:val="0082046B"/>
    <w:rPr>
      <w:rFonts w:ascii="Lucida Console" w:hAnsi="Lucida Console"/>
      <w:sz w:val="24"/>
      <w:szCs w:val="16"/>
      <w:shd w:val="clear" w:color="auto" w:fill="CCCCCC"/>
    </w:rPr>
  </w:style>
  <w:style w:type="paragraph" w:customStyle="1" w:styleId="CodeSolo">
    <w:name w:val="Code: Solo"/>
    <w:basedOn w:val="Normal"/>
    <w:link w:val="CodeSoloChar"/>
    <w:rsid w:val="0082046B"/>
    <w:pPr>
      <w:keepLines/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240" w:line="240" w:lineRule="exact"/>
      <w:ind w:left="720" w:right="318"/>
    </w:pPr>
    <w:rPr>
      <w:rFonts w:ascii="Lucida Console" w:hAnsi="Lucida Console" w:cstheme="minorBidi"/>
      <w:color w:val="auto"/>
      <w:szCs w:val="16"/>
    </w:rPr>
  </w:style>
  <w:style w:type="character" w:customStyle="1" w:styleId="CodeBodyChar">
    <w:name w:val="Code: Body Char"/>
    <w:basedOn w:val="DefaultParagraphFont"/>
    <w:link w:val="CodeBody"/>
    <w:locked/>
    <w:rsid w:val="0082046B"/>
    <w:rPr>
      <w:rFonts w:ascii="Lucida Console" w:hAnsi="Lucida Console"/>
      <w:sz w:val="24"/>
      <w:szCs w:val="16"/>
      <w:shd w:val="clear" w:color="auto" w:fill="CCCCCC"/>
    </w:rPr>
  </w:style>
  <w:style w:type="paragraph" w:customStyle="1" w:styleId="CodeBody">
    <w:name w:val="Code: Body"/>
    <w:basedOn w:val="Normal"/>
    <w:link w:val="CodeBodyChar"/>
    <w:rsid w:val="0082046B"/>
    <w:pPr>
      <w:keepLines/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 w:line="240" w:lineRule="exact"/>
      <w:ind w:left="720" w:right="318"/>
    </w:pPr>
    <w:rPr>
      <w:rFonts w:ascii="Lucida Console" w:hAnsi="Lucida Console" w:cstheme="minorBidi"/>
      <w:color w:val="auto"/>
      <w:szCs w:val="16"/>
    </w:rPr>
  </w:style>
  <w:style w:type="paragraph" w:customStyle="1" w:styleId="CodeFirst">
    <w:name w:val="Code: First"/>
    <w:basedOn w:val="Normal"/>
    <w:rsid w:val="0082046B"/>
    <w:pPr>
      <w:keepLines/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0" w:line="240" w:lineRule="exact"/>
      <w:ind w:left="720" w:right="318"/>
    </w:pPr>
    <w:rPr>
      <w:rFonts w:ascii="Lucida Console" w:eastAsia="Times New Roman" w:hAnsi="Lucida Console" w:cs="Times New Roman"/>
      <w:color w:val="auto"/>
      <w:szCs w:val="16"/>
    </w:rPr>
  </w:style>
  <w:style w:type="paragraph" w:customStyle="1" w:styleId="Step">
    <w:name w:val="Step"/>
    <w:basedOn w:val="Normal"/>
    <w:rsid w:val="0082046B"/>
    <w:pPr>
      <w:keepLines/>
      <w:numPr>
        <w:numId w:val="7"/>
      </w:numPr>
      <w:spacing w:after="60" w:line="240" w:lineRule="exact"/>
      <w:jc w:val="both"/>
    </w:pPr>
    <w:rPr>
      <w:rFonts w:eastAsia="Times New Roman" w:cs="Times New Roman"/>
      <w:bCs/>
      <w:color w:val="auto"/>
      <w:szCs w:val="20"/>
    </w:rPr>
  </w:style>
  <w:style w:type="paragraph" w:customStyle="1" w:styleId="StepContinuation">
    <w:name w:val="Step Continuation"/>
    <w:basedOn w:val="Step"/>
    <w:next w:val="Step"/>
    <w:rsid w:val="0082046B"/>
    <w:pPr>
      <w:numPr>
        <w:numId w:val="0"/>
      </w:numPr>
      <w:ind w:left="902"/>
    </w:pPr>
  </w:style>
  <w:style w:type="character" w:customStyle="1" w:styleId="Style1Char">
    <w:name w:val="Style1 Char"/>
    <w:basedOn w:val="DefaultParagraphFont"/>
    <w:link w:val="Style1"/>
    <w:locked/>
    <w:rsid w:val="0082046B"/>
    <w:rPr>
      <w:rFonts w:ascii="Lucida Console" w:hAnsi="Lucida Console"/>
      <w:sz w:val="24"/>
      <w:szCs w:val="16"/>
      <w:shd w:val="clear" w:color="auto" w:fill="CCCCCC"/>
    </w:rPr>
  </w:style>
  <w:style w:type="paragraph" w:customStyle="1" w:styleId="Style1">
    <w:name w:val="Style1"/>
    <w:basedOn w:val="CodeSolo"/>
    <w:link w:val="Style1Char"/>
    <w:qFormat/>
    <w:rsid w:val="0082046B"/>
  </w:style>
  <w:style w:type="character" w:customStyle="1" w:styleId="CodeText">
    <w:name w:val="Code Text"/>
    <w:basedOn w:val="DefaultParagraphFont"/>
    <w:rsid w:val="0082046B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otter\Desktop\Spring14Dev\IT\A4%20handouts\HAND_A4_Landscape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49</SequenceNumber>
    <IsBuildFile xmlns="EA88A2C6-51B0-48D6-B247-D51B86830AFC" xsi:nil="true"/>
  </documentManagement>
</p:properties>
</file>

<file path=customXml/item5.xml><?xml version="1.0" encoding="utf-8"?>
<?mso-contentType ?>
<SharedContentType xmlns="Microsoft.SharePoint.Taxonomy.ContentTypeSync" SourceId="bb3bdb55-ce43-40c7-ac96-dc2d075fdb96" ContentTypeId="0x0101009AB076E22428264284E11C73D716557C0C" PreviousValue="tru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kbook - Exercise" ma:contentTypeID="0x0101009AB076E22428264284E11C73D716557C0C00CF56BE2E798C634480E159E1CADCB041" ma:contentTypeVersion="1" ma:contentTypeDescription="Exercise guide for technical courses" ma:contentTypeScope="" ma:versionID="67c564b5a6e05bf4f2ef71a54df59d50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xmlns:ns3="d87ebf94-adeb-449c-a646-cea72623b18d" targetNamespace="http://schemas.microsoft.com/office/2006/metadata/properties" ma:root="true" ma:fieldsID="bb31bebfe9c8b8cce54cf5f4fd853230" ns1:_="" ns2:_="" ns3:_="">
    <xsd:import namespace="http://schemas.microsoft.com/sharepoint/v3"/>
    <xsd:import namespace="4ff00d7d-e7fe-48a8-a79f-9d301ade6bee"/>
    <xsd:import namespace="d87ebf94-adeb-449c-a646-cea72623b18d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StartPageNumber" minOccurs="0"/>
                <xsd:element ref="ns2:PageNumbering" minOccurs="0"/>
                <xsd:element ref="ns2:EnsureEvenPages" minOccurs="0"/>
                <xsd:element ref="ns1:_dlc_Exempt" minOccurs="0"/>
                <xsd:element ref="ns3:CoursewareMaster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APP"/>
          <xsd:enumeration value="EG"/>
          <xsd:enumeration value="EG2"/>
          <xsd:enumeration value="HAND"/>
          <xsd:enumeration value="HAND2"/>
          <xsd:enumeration value="HAND3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hidden="true" ma:internalName="ChapterType" ma:readOnly="fals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hidden="true" ma:internalName="ChapterNo" ma:readOnly="false">
      <xsd:simpleType>
        <xsd:restriction base="dms:Text">
          <xsd:maxLength value="5"/>
        </xsd:restriction>
      </xsd:simpleType>
    </xsd:element>
    <xsd:element name="StartPageNumber" ma:index="6" nillable="true" ma:displayName="Start Page No" ma:decimals="0" ma:internalName="StartPageNumber" ma:percentage="FALSE">
      <xsd:simpleType>
        <xsd:restriction base="dms:Number"/>
      </xsd:simpleType>
    </xsd:element>
    <xsd:element name="PageNumbering" ma:index="7" nillable="true" ma:displayName="Page Numbering" ma:default="Sequential" ma:format="Dropdown" ma:internalName="PageNumbering">
      <xsd:simpleType>
        <xsd:restriction base="dms:Choice">
          <xsd:enumeration value="None"/>
          <xsd:enumeration value="Restart at Page 1"/>
          <xsd:enumeration value="Sequential"/>
        </xsd:restriction>
      </xsd:simpleType>
    </xsd:element>
    <xsd:element name="EnsureEvenPages" ma:index="8" nillable="true" ma:displayName="Ensure Even Pages" ma:default="1" ma:hidden="true" ma:internalName="EnsureEvenPage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ebf94-adeb-449c-a646-cea72623b18d" elementFormDefault="qualified">
    <xsd:import namespace="http://schemas.microsoft.com/office/2006/documentManagement/types"/>
    <xsd:import namespace="http://schemas.microsoft.com/office/infopath/2007/PartnerControls"/>
    <xsd:element name="CoursewareMasterStatus" ma:index="16" nillable="true" ma:displayName="Status" ma:default="Completed" ma:description="Courseware Master Status Field" ma:format="Dropdown" ma:internalName="CoursewareMasterStatus">
      <xsd:simpleType>
        <xsd:restriction base="dms:Choice">
          <xsd:enumeration value="PDF Convert"/>
          <xsd:enumeration value="Transfer - No PDF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3782C-6C11-4FB8-B1E3-A3D9614D47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07F433-BD7A-48EF-90D7-2AA543D1C5D4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87BF5549-EDCA-4D58-984D-635904A15598}"/>
</file>

<file path=customXml/itemProps4.xml><?xml version="1.0" encoding="utf-8"?>
<ds:datastoreItem xmlns:ds="http://schemas.openxmlformats.org/officeDocument/2006/customXml" ds:itemID="{BE3505CF-B628-4A9C-8A6E-4F44EDA74B1F}">
  <ds:schemaRefs>
    <ds:schemaRef ds:uri="http://schemas.microsoft.com/office/2006/metadata/properties"/>
    <ds:schemaRef ds:uri="http://schemas.microsoft.com/office/infopath/2007/PartnerControls"/>
    <ds:schemaRef ds:uri="4ff00d7d-e7fe-48a8-a79f-9d301ade6bee"/>
    <ds:schemaRef ds:uri="d87ebf94-adeb-449c-a646-cea72623b18d"/>
  </ds:schemaRefs>
</ds:datastoreItem>
</file>

<file path=customXml/itemProps5.xml><?xml version="1.0" encoding="utf-8"?>
<ds:datastoreItem xmlns:ds="http://schemas.openxmlformats.org/officeDocument/2006/customXml" ds:itemID="{4F083763-8FDA-4E67-A1CA-325CE067998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1A717692-06A5-415B-A2EC-BAB9B680E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00d7d-e7fe-48a8-a79f-9d301ade6bee"/>
    <ds:schemaRef ds:uri="d87ebf94-adeb-449c-a646-cea72623b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C8445787-9E8E-4295-81B2-E1600354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HAND_A4_Landscape_Handout_2013_v1.0.dotx</Template>
  <TotalTime>158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on statics</vt:lpstr>
    </vt:vector>
  </TitlesOfParts>
  <Company>QA Ltd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on statics</dc:title>
  <dc:creator>Steve Potter</dc:creator>
  <cp:lastModifiedBy>Admin</cp:lastModifiedBy>
  <cp:revision>36</cp:revision>
  <cp:lastPrinted>2011-06-02T09:20:00Z</cp:lastPrinted>
  <dcterms:created xsi:type="dcterms:W3CDTF">2014-05-14T11:23:00Z</dcterms:created>
  <dcterms:modified xsi:type="dcterms:W3CDTF">2020-02-20T09:14:00Z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Order">
    <vt:r8>1500</vt:r8>
  </property>
  <property fmtid="{D5CDD505-2E9C-101B-9397-08002B2CF9AE}" pid="4" name="BookType">
    <vt:lpwstr>10</vt:lpwstr>
  </property>
</Properties>
</file>